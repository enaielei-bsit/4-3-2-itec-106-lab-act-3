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"/>
        <w:gridCol w:w="509"/>
        <w:gridCol w:w="2180"/>
        <w:gridCol w:w="6623"/>
        <w:gridCol w:w="27"/>
      </w:tblGrid>
      <w:tr w:rsidR="001B0CF4" w:rsidRPr="00EA58E7" w14:paraId="3715DC79" w14:textId="77777777" w:rsidTr="002E2E84">
        <w:trPr>
          <w:gridAfter w:val="1"/>
          <w:wAfter w:w="27" w:type="dxa"/>
          <w:trHeight w:val="4395"/>
        </w:trPr>
        <w:tc>
          <w:tcPr>
            <w:tcW w:w="9322" w:type="dxa"/>
            <w:gridSpan w:val="4"/>
            <w:shd w:val="clear" w:color="auto" w:fill="auto"/>
            <w:tcMar>
              <w:left w:w="360" w:type="dxa"/>
            </w:tcMar>
          </w:tcPr>
          <w:p w14:paraId="5CB7E1BA" w14:textId="77777777" w:rsidR="001B0CF4" w:rsidRDefault="001B0CF4" w:rsidP="001B0CF4">
            <w:pPr>
              <w:pStyle w:val="ProfileText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6A936A0F" wp14:editId="3458A362">
                  <wp:simplePos x="0" y="0"/>
                  <wp:positionH relativeFrom="column">
                    <wp:posOffset>441325</wp:posOffset>
                  </wp:positionH>
                  <wp:positionV relativeFrom="paragraph">
                    <wp:posOffset>111125</wp:posOffset>
                  </wp:positionV>
                  <wp:extent cx="1028700" cy="911860"/>
                  <wp:effectExtent l="0" t="0" r="0" b="2540"/>
                  <wp:wrapNone/>
                  <wp:docPr id="3" name="Picture 3" descr="logo-CvSU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CvSU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1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5B7942" w14:textId="77777777" w:rsidR="001B0CF4" w:rsidRPr="007E0F6B" w:rsidRDefault="001B0CF4" w:rsidP="001B0CF4">
            <w:pPr>
              <w:jc w:val="center"/>
            </w:pPr>
            <w:r w:rsidRPr="0059041D">
              <w:rPr>
                <w:rFonts w:ascii="Century Gothic" w:eastAsia="Calibri" w:hAnsi="Century Gothic" w:cs="Times New Roman"/>
                <w:snapToGrid w:val="0"/>
              </w:rPr>
              <w:t>Republic of the Philippines</w:t>
            </w:r>
          </w:p>
          <w:p w14:paraId="7147A6E6" w14:textId="77777777" w:rsidR="001B0CF4" w:rsidRPr="0059041D" w:rsidRDefault="001B0CF4" w:rsidP="001B0CF4">
            <w:pPr>
              <w:jc w:val="center"/>
              <w:rPr>
                <w:rFonts w:ascii="Bookman Old Style" w:eastAsia="Calibri" w:hAnsi="Bookman Old Style" w:cs="Times New Roman"/>
                <w:b/>
                <w:snapToGrid w:val="0"/>
              </w:rPr>
            </w:pPr>
            <w:r w:rsidRPr="0059041D">
              <w:rPr>
                <w:rFonts w:ascii="Bookman Old Style" w:eastAsia="Calibri" w:hAnsi="Bookman Old Style" w:cs="Times New Roman"/>
                <w:b/>
                <w:sz w:val="28"/>
                <w:szCs w:val="28"/>
              </w:rPr>
              <w:t>CAVITE STATE UNIVERSITY</w:t>
            </w:r>
          </w:p>
          <w:p w14:paraId="64DAC229" w14:textId="77777777" w:rsidR="001B0CF4" w:rsidRPr="0059041D" w:rsidRDefault="001B0CF4" w:rsidP="001B0CF4">
            <w:pPr>
              <w:jc w:val="center"/>
              <w:rPr>
                <w:rFonts w:ascii="Century Gothic" w:eastAsia="Calibri" w:hAnsi="Century Gothic" w:cs="Times New Roman"/>
                <w:b/>
                <w:snapToGrid w:val="0"/>
              </w:rPr>
            </w:pPr>
            <w:r w:rsidRPr="0059041D">
              <w:rPr>
                <w:rFonts w:ascii="Century Gothic" w:eastAsia="Calibri" w:hAnsi="Century Gothic" w:cs="Times New Roman"/>
                <w:b/>
                <w:snapToGrid w:val="0"/>
              </w:rPr>
              <w:t>Bacoor City Campus</w:t>
            </w:r>
          </w:p>
          <w:p w14:paraId="37577B6F" w14:textId="37FD83AD" w:rsidR="001B0CF4" w:rsidRDefault="001B0CF4" w:rsidP="001B0CF4">
            <w:pPr>
              <w:jc w:val="center"/>
              <w:rPr>
                <w:rFonts w:ascii="Century Gothic" w:eastAsia="Calibri" w:hAnsi="Century Gothic" w:cs="Times New Roman"/>
                <w:snapToGrid w:val="0"/>
                <w:sz w:val="20"/>
                <w:szCs w:val="20"/>
              </w:rPr>
            </w:pPr>
            <w:r w:rsidRPr="0059041D">
              <w:rPr>
                <w:rFonts w:ascii="Century Gothic" w:eastAsia="Calibri" w:hAnsi="Century Gothic" w:cs="Times New Roman"/>
                <w:snapToGrid w:val="0"/>
                <w:sz w:val="20"/>
                <w:szCs w:val="20"/>
              </w:rPr>
              <w:t>SHIV, Molino VI, City of Bacoor</w:t>
            </w:r>
          </w:p>
          <w:p w14:paraId="298EEECE" w14:textId="77777777" w:rsidR="00A94007" w:rsidRPr="00A36DEC" w:rsidRDefault="00A94007" w:rsidP="00A94007">
            <w:pPr>
              <w:ind w:right="0"/>
              <w:jc w:val="center"/>
              <w:rPr>
                <w:rFonts w:ascii="Arial" w:hAnsi="Arial" w:cs="Arial"/>
                <w:b/>
              </w:rPr>
            </w:pPr>
            <w:r w:rsidRPr="00A36DEC">
              <w:rPr>
                <w:rFonts w:ascii="Arial" w:hAnsi="Arial" w:cs="Arial"/>
                <w:b/>
              </w:rPr>
              <w:t>DEPARTMENT OF COMPUTER STUDIES</w:t>
            </w:r>
          </w:p>
          <w:p w14:paraId="2ED17A6A" w14:textId="71BB98D9" w:rsidR="00860083" w:rsidRPr="00A36DEC" w:rsidRDefault="00954DE7" w:rsidP="00860083">
            <w:pPr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ITEC 106</w:t>
            </w:r>
            <w:r w:rsidR="003F14CF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IT Elective 2 (Web Systems and Technologies 2)</w:t>
            </w:r>
          </w:p>
          <w:p w14:paraId="35520B93" w14:textId="77777777" w:rsidR="00860083" w:rsidRPr="00A36DEC" w:rsidRDefault="00860083" w:rsidP="00860083">
            <w:pPr>
              <w:ind w:right="0"/>
              <w:jc w:val="center"/>
              <w:rPr>
                <w:rFonts w:ascii="Arial" w:hAnsi="Arial" w:cs="Arial"/>
                <w:b/>
              </w:rPr>
            </w:pPr>
            <w:r w:rsidRPr="00A36DEC">
              <w:rPr>
                <w:rFonts w:ascii="Arial" w:hAnsi="Arial" w:cs="Arial"/>
                <w:b/>
              </w:rPr>
              <w:t>Activity Sheet</w:t>
            </w:r>
          </w:p>
          <w:p w14:paraId="3116CB59" w14:textId="032F64F5" w:rsidR="00A94007" w:rsidRDefault="00954DE7" w:rsidP="00A94007">
            <w:pPr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954DE7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007" w:rsidRPr="00A36DEC">
              <w:rPr>
                <w:rFonts w:ascii="Arial" w:hAnsi="Arial" w:cs="Arial"/>
                <w:b/>
              </w:rPr>
              <w:t>Semester, A.Y. 202</w:t>
            </w:r>
            <w:r w:rsidR="00A94007">
              <w:rPr>
                <w:rFonts w:ascii="Arial" w:hAnsi="Arial" w:cs="Arial"/>
                <w:b/>
              </w:rPr>
              <w:t>1</w:t>
            </w:r>
            <w:r w:rsidR="00A94007" w:rsidRPr="00A36DEC">
              <w:rPr>
                <w:rFonts w:ascii="Arial" w:hAnsi="Arial" w:cs="Arial"/>
                <w:b/>
              </w:rPr>
              <w:t>-202</w:t>
            </w:r>
            <w:r w:rsidR="00A94007">
              <w:rPr>
                <w:rFonts w:ascii="Arial" w:hAnsi="Arial" w:cs="Arial"/>
                <w:b/>
              </w:rPr>
              <w:t>2</w:t>
            </w:r>
          </w:p>
          <w:p w14:paraId="058EB549" w14:textId="5283D253" w:rsidR="001B0CF4" w:rsidRPr="001B0CF4" w:rsidRDefault="009D06BD" w:rsidP="001B0CF4">
            <w:pPr>
              <w:pStyle w:val="Heading2"/>
            </w:pPr>
            <w:r>
              <w:t>INTENDED LEARNING OUTCOMES</w:t>
            </w:r>
          </w:p>
          <w:p w14:paraId="4ECD716F" w14:textId="1E5DEEBD" w:rsidR="001B0CF4" w:rsidRPr="001B0CF4" w:rsidRDefault="001B0CF4" w:rsidP="001B0CF4">
            <w:pPr>
              <w:jc w:val="both"/>
              <w:rPr>
                <w:rFonts w:ascii="Arial" w:hAnsi="Arial" w:cs="Arial"/>
                <w:szCs w:val="22"/>
                <w:lang w:val="en-PH"/>
              </w:rPr>
            </w:pPr>
            <w:r w:rsidRPr="001B0CF4">
              <w:rPr>
                <w:rFonts w:ascii="Arial" w:hAnsi="Arial" w:cs="Arial"/>
                <w:szCs w:val="22"/>
                <w:lang w:val="en-PH"/>
              </w:rPr>
              <w:t xml:space="preserve">   </w:t>
            </w:r>
          </w:p>
          <w:p w14:paraId="3A8586D7" w14:textId="77777777" w:rsidR="001B0CF4" w:rsidRPr="001B0CF4" w:rsidRDefault="001B0CF4" w:rsidP="001B0CF4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1B0CF4">
              <w:rPr>
                <w:rFonts w:ascii="Arial" w:hAnsi="Arial" w:cs="Arial"/>
                <w:b/>
                <w:szCs w:val="22"/>
              </w:rPr>
              <w:t>After the completion of the unit, students will be able to:</w:t>
            </w:r>
          </w:p>
          <w:p w14:paraId="2F92C5F1" w14:textId="77777777" w:rsidR="001B0CF4" w:rsidRPr="001B0CF4" w:rsidRDefault="001B0CF4" w:rsidP="001B0CF4">
            <w:pPr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6B835E90" w14:textId="4035A84A" w:rsidR="00FB7950" w:rsidRDefault="001920B1" w:rsidP="001B0CF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Understand the different functions associated in file manipulation.</w:t>
            </w:r>
          </w:p>
          <w:p w14:paraId="4ADDB92D" w14:textId="4F77C2B6" w:rsidR="00F34EAE" w:rsidRPr="002E2E84" w:rsidRDefault="001920B1" w:rsidP="00FB7950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Write a PHP program that reads and write to a file.</w:t>
            </w:r>
          </w:p>
        </w:tc>
      </w:tr>
      <w:tr w:rsidR="00C9629B" w:rsidRPr="00EA58E7" w14:paraId="1962A80C" w14:textId="77777777" w:rsidTr="002E2E84">
        <w:trPr>
          <w:gridAfter w:val="1"/>
          <w:wAfter w:w="27" w:type="dxa"/>
          <w:trHeight w:val="368"/>
        </w:trPr>
        <w:tc>
          <w:tcPr>
            <w:tcW w:w="9322" w:type="dxa"/>
            <w:gridSpan w:val="4"/>
            <w:shd w:val="clear" w:color="auto" w:fill="31521B" w:themeFill="accent2" w:themeFillShade="80"/>
            <w:tcMar>
              <w:left w:w="360" w:type="dxa"/>
            </w:tcMar>
          </w:tcPr>
          <w:p w14:paraId="23509230" w14:textId="77777777" w:rsidR="00C9629B" w:rsidRDefault="00C9629B" w:rsidP="00B610CA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04FCFF" w14:textId="7369BB1B" w:rsidR="00C9629B" w:rsidRPr="007260FE" w:rsidRDefault="00C9629B" w:rsidP="00B610CA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bookmarkStart w:id="0" w:name="_Toc62401717"/>
            <w:r>
              <w:rPr>
                <w:rFonts w:ascii="Arial" w:hAnsi="Arial" w:cs="Arial"/>
                <w:b/>
                <w:sz w:val="30"/>
                <w:szCs w:val="30"/>
              </w:rPr>
              <w:t>activity</w:t>
            </w:r>
            <w:bookmarkEnd w:id="0"/>
            <w:r w:rsidR="00A8605B">
              <w:rPr>
                <w:rFonts w:ascii="Arial" w:hAnsi="Arial" w:cs="Arial"/>
                <w:b/>
                <w:sz w:val="30"/>
                <w:szCs w:val="30"/>
              </w:rPr>
              <w:t xml:space="preserve"> 0</w:t>
            </w:r>
            <w:r w:rsidR="0027583C">
              <w:rPr>
                <w:rFonts w:ascii="Arial" w:hAnsi="Arial" w:cs="Arial"/>
                <w:b/>
                <w:sz w:val="30"/>
                <w:szCs w:val="30"/>
              </w:rPr>
              <w:t>3</w:t>
            </w:r>
            <w:r w:rsidR="00CB2F80">
              <w:rPr>
                <w:rFonts w:ascii="Arial" w:hAnsi="Arial" w:cs="Arial"/>
                <w:b/>
                <w:sz w:val="30"/>
                <w:szCs w:val="30"/>
              </w:rPr>
              <w:t xml:space="preserve">: </w:t>
            </w:r>
            <w:r w:rsidR="001920B1">
              <w:rPr>
                <w:rFonts w:ascii="Arial" w:hAnsi="Arial" w:cs="Arial"/>
                <w:b/>
                <w:sz w:val="30"/>
                <w:szCs w:val="30"/>
              </w:rPr>
              <w:t>PHP FILE MANIPULATION</w:t>
            </w:r>
          </w:p>
          <w:p w14:paraId="0B6AC05F" w14:textId="77777777" w:rsidR="00C9629B" w:rsidRPr="00EA58E7" w:rsidRDefault="00C9629B" w:rsidP="00B610CA"/>
        </w:tc>
      </w:tr>
      <w:tr w:rsidR="00C9629B" w:rsidRPr="006700AB" w14:paraId="35D9AB1C" w14:textId="77777777" w:rsidTr="002E2E84">
        <w:trPr>
          <w:gridAfter w:val="1"/>
          <w:wAfter w:w="27" w:type="dxa"/>
          <w:trHeight w:val="368"/>
        </w:trPr>
        <w:tc>
          <w:tcPr>
            <w:tcW w:w="9322" w:type="dxa"/>
            <w:gridSpan w:val="4"/>
            <w:tcMar>
              <w:left w:w="360" w:type="dxa"/>
            </w:tcMar>
          </w:tcPr>
          <w:p w14:paraId="78D59C4A" w14:textId="77777777" w:rsidR="00C9629B" w:rsidRPr="006700AB" w:rsidRDefault="00C9629B" w:rsidP="00B610CA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A06DB21" wp14:editId="5411573B">
                      <wp:extent cx="227812" cy="311173"/>
                      <wp:effectExtent l="0" t="3810" r="0" b="0"/>
                      <wp:docPr id="3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EBDFC3" w14:textId="77777777" w:rsidR="00C9629B" w:rsidRPr="00AF4EA4" w:rsidRDefault="00C9629B" w:rsidP="00C9629B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06DB21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GPiwQAANY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z&#10;n7GPiwQAANY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4EBDFC3" w14:textId="77777777" w:rsidR="00C9629B" w:rsidRPr="00AF4EA4" w:rsidRDefault="00C9629B" w:rsidP="00C9629B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9629B" w14:paraId="3DC21F95" w14:textId="77777777" w:rsidTr="002E2E84">
        <w:trPr>
          <w:gridAfter w:val="1"/>
          <w:wAfter w:w="27" w:type="dxa"/>
          <w:trHeight w:val="1763"/>
        </w:trPr>
        <w:tc>
          <w:tcPr>
            <w:tcW w:w="9322" w:type="dxa"/>
            <w:gridSpan w:val="4"/>
            <w:tcMar>
              <w:left w:w="360" w:type="dxa"/>
            </w:tcMar>
          </w:tcPr>
          <w:p w14:paraId="063E7A02" w14:textId="1848FCBD" w:rsidR="00C9629B" w:rsidRDefault="00C16CB0" w:rsidP="002E2E84">
            <w:pPr>
              <w:pStyle w:val="Heading2"/>
            </w:pPr>
            <w:r w:rsidRPr="00C16CB0">
              <w:t>DIRECTION</w:t>
            </w:r>
          </w:p>
          <w:p w14:paraId="7BDB0552" w14:textId="77777777" w:rsidR="002E2E84" w:rsidRPr="002E2E84" w:rsidRDefault="002E2E84" w:rsidP="002E2E84"/>
          <w:p w14:paraId="2BB3CD95" w14:textId="4ED97E6E" w:rsidR="0027583C" w:rsidRDefault="001920B1" w:rsidP="00954DE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3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Write a PHP program </w:t>
            </w:r>
            <w:r w:rsidR="000F528D">
              <w:rPr>
                <w:rFonts w:ascii="Arial" w:hAnsi="Arial" w:cs="Arial"/>
                <w:szCs w:val="22"/>
              </w:rPr>
              <w:t>that will request input from</w:t>
            </w:r>
            <w:r w:rsidR="00F47D56">
              <w:rPr>
                <w:rFonts w:ascii="Arial" w:hAnsi="Arial" w:cs="Arial"/>
                <w:szCs w:val="22"/>
              </w:rPr>
              <w:t xml:space="preserve"> the user about his/her favorite food</w:t>
            </w:r>
            <w:r w:rsidR="000F528D">
              <w:rPr>
                <w:rFonts w:ascii="Arial" w:hAnsi="Arial" w:cs="Arial"/>
                <w:szCs w:val="22"/>
              </w:rPr>
              <w:t xml:space="preserve"> and then move the user’s response from one file to another.</w:t>
            </w:r>
          </w:p>
          <w:p w14:paraId="7292D0D7" w14:textId="2EC60374" w:rsidR="001920B1" w:rsidRDefault="001920B1" w:rsidP="001920B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3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Design the interface of the program in HTML and CSS.</w:t>
            </w:r>
          </w:p>
          <w:p w14:paraId="7D7F50BA" w14:textId="0AD5EAFA" w:rsidR="001920B1" w:rsidRPr="001920B1" w:rsidRDefault="001920B1" w:rsidP="001920B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33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Attach your activity worksheet and activity files here.</w:t>
            </w:r>
          </w:p>
          <w:p w14:paraId="3587C176" w14:textId="77777777" w:rsidR="00C9629B" w:rsidRDefault="00C9629B" w:rsidP="00B610CA">
            <w:pPr>
              <w:pStyle w:val="ProfileText"/>
              <w:pBdr>
                <w:bottom w:val="single" w:sz="8" w:space="1" w:color="99CB38" w:themeColor="accent1"/>
              </w:pBdr>
              <w:jc w:val="both"/>
              <w:rPr>
                <w:rFonts w:ascii="Arial" w:hAnsi="Arial" w:cs="Arial"/>
                <w:szCs w:val="22"/>
              </w:rPr>
            </w:pPr>
          </w:p>
          <w:p w14:paraId="3415A75B" w14:textId="77777777" w:rsidR="00C9629B" w:rsidRDefault="00C9629B" w:rsidP="00B610CA">
            <w:pPr>
              <w:spacing w:after="160" w:line="259" w:lineRule="auto"/>
              <w:ind w:right="0"/>
              <w:rPr>
                <w:b/>
                <w:noProof/>
                <w:lang w:val="en-PH" w:eastAsia="en-PH"/>
              </w:rPr>
            </w:pPr>
          </w:p>
        </w:tc>
      </w:tr>
      <w:tr w:rsidR="00A92D49" w:rsidRPr="00EA58E7" w14:paraId="469F7F2B" w14:textId="77777777" w:rsidTr="002E2E84">
        <w:trPr>
          <w:gridBefore w:val="1"/>
          <w:gridAfter w:val="1"/>
          <w:wBefore w:w="11" w:type="dxa"/>
          <w:wAfter w:w="27" w:type="dxa"/>
          <w:trHeight w:val="368"/>
        </w:trPr>
        <w:tc>
          <w:tcPr>
            <w:tcW w:w="9311" w:type="dxa"/>
            <w:gridSpan w:val="3"/>
            <w:shd w:val="clear" w:color="auto" w:fill="31521B" w:themeFill="accent2" w:themeFillShade="80"/>
            <w:tcMar>
              <w:left w:w="360" w:type="dxa"/>
            </w:tcMar>
          </w:tcPr>
          <w:p w14:paraId="339F7681" w14:textId="77777777" w:rsidR="00A92D49" w:rsidRDefault="00A92D49" w:rsidP="007F49F4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  <w:bookmarkStart w:id="1" w:name="_Hlk86063149"/>
          </w:p>
          <w:p w14:paraId="07920690" w14:textId="0AC274F5" w:rsidR="00A92D49" w:rsidRPr="007260FE" w:rsidRDefault="00954DE7" w:rsidP="007F49F4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rubrics for grading</w:t>
            </w:r>
            <w:r w:rsidR="003F14CF">
              <w:rPr>
                <w:rFonts w:ascii="Arial" w:hAnsi="Arial" w:cs="Arial"/>
                <w:b/>
                <w:sz w:val="30"/>
                <w:szCs w:val="30"/>
              </w:rPr>
              <w:t>:</w:t>
            </w:r>
          </w:p>
          <w:p w14:paraId="081271AC" w14:textId="77777777" w:rsidR="00A92D49" w:rsidRPr="00EA58E7" w:rsidRDefault="00A92D49" w:rsidP="007F49F4"/>
        </w:tc>
      </w:tr>
      <w:tr w:rsidR="00A92D49" w:rsidRPr="006700AB" w14:paraId="42A81D65" w14:textId="77777777" w:rsidTr="002E2E84">
        <w:trPr>
          <w:gridBefore w:val="1"/>
          <w:gridAfter w:val="1"/>
          <w:wBefore w:w="11" w:type="dxa"/>
          <w:wAfter w:w="27" w:type="dxa"/>
          <w:trHeight w:val="368"/>
        </w:trPr>
        <w:tc>
          <w:tcPr>
            <w:tcW w:w="9311" w:type="dxa"/>
            <w:gridSpan w:val="3"/>
            <w:tcMar>
              <w:left w:w="360" w:type="dxa"/>
            </w:tcMar>
          </w:tcPr>
          <w:p w14:paraId="6FDE6A7C" w14:textId="77777777" w:rsidR="00A92D49" w:rsidRPr="006700AB" w:rsidRDefault="00A92D49" w:rsidP="007F49F4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64C29C" wp14:editId="598ACC43">
                      <wp:extent cx="227812" cy="311173"/>
                      <wp:effectExtent l="0" t="3810" r="0" b="0"/>
                      <wp:docPr id="7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B28F7" w14:textId="77777777" w:rsidR="00A92D49" w:rsidRPr="00AF4EA4" w:rsidRDefault="00A92D49" w:rsidP="00A92D49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64C29C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3/B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ATPf8G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73B28F7" w14:textId="77777777" w:rsidR="00A92D49" w:rsidRPr="00AF4EA4" w:rsidRDefault="00A92D49" w:rsidP="00A92D49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bookmarkEnd w:id="1"/>
      <w:tr w:rsidR="00954DE7" w:rsidRPr="00954DE7" w14:paraId="2C58CB3F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431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12" w:space="0" w:color="9FD27B"/>
              <w:right w:val="single" w:sz="4" w:space="0" w:color="BEE1A8"/>
            </w:tcBorders>
            <w:hideMark/>
          </w:tcPr>
          <w:p w14:paraId="6AD2CE8B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58"/>
              <w:ind w:left="107" w:right="0"/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  <w:t>Category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12" w:space="0" w:color="9FD27B"/>
              <w:right w:val="single" w:sz="4" w:space="0" w:color="BEE1A8"/>
            </w:tcBorders>
            <w:hideMark/>
          </w:tcPr>
          <w:p w14:paraId="344A959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58"/>
              <w:ind w:left="108" w:right="0"/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 w:val="24"/>
                <w:szCs w:val="22"/>
                <w:lang w:eastAsia="en-US"/>
              </w:rPr>
              <w:t>Description</w:t>
            </w:r>
          </w:p>
        </w:tc>
      </w:tr>
      <w:tr w:rsidR="00954DE7" w:rsidRPr="00954DE7" w14:paraId="7858BB13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872"/>
        </w:trPr>
        <w:tc>
          <w:tcPr>
            <w:tcW w:w="2180" w:type="dxa"/>
            <w:tcBorders>
              <w:top w:val="single" w:sz="12" w:space="0" w:color="9FD27B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6579F51E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line="252" w:lineRule="exact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Program</w:t>
            </w:r>
          </w:p>
          <w:p w14:paraId="12BD79CF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2" w:line="290" w:lineRule="atLeast"/>
              <w:ind w:left="107" w:right="997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Execution (25pts)</w:t>
            </w:r>
          </w:p>
        </w:tc>
        <w:tc>
          <w:tcPr>
            <w:tcW w:w="6649" w:type="dxa"/>
            <w:gridSpan w:val="2"/>
            <w:tcBorders>
              <w:top w:val="single" w:sz="12" w:space="0" w:color="9FD27B"/>
              <w:left w:val="single" w:sz="4" w:space="0" w:color="BEE1A8"/>
              <w:bottom w:val="single" w:sz="4" w:space="0" w:color="BEE1A8"/>
              <w:right w:val="single" w:sz="4" w:space="0" w:color="BEE1A8"/>
            </w:tcBorders>
          </w:tcPr>
          <w:p w14:paraId="09F6C1FC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4"/>
              <w:ind w:right="0"/>
              <w:rPr>
                <w:rFonts w:ascii="Arial" w:eastAsia="Arial" w:hAnsi="Arial" w:cs="Arial"/>
                <w:sz w:val="25"/>
                <w:szCs w:val="22"/>
                <w:lang w:eastAsia="en-US"/>
              </w:rPr>
            </w:pPr>
          </w:p>
          <w:p w14:paraId="5A7C9479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executes correctly with no syntax or runtime errors.</w:t>
            </w:r>
          </w:p>
        </w:tc>
      </w:tr>
      <w:tr w:rsidR="00954DE7" w:rsidRPr="00954DE7" w14:paraId="3D6F97DA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2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F0DAEED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Correctness</w:t>
            </w:r>
          </w:p>
          <w:p w14:paraId="4AFCB10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5B1F7DC1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produces correct answers or appropriate results for all</w:t>
            </w:r>
          </w:p>
          <w:p w14:paraId="622841C2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inputs tested.</w:t>
            </w:r>
          </w:p>
        </w:tc>
      </w:tr>
      <w:tr w:rsidR="00954DE7" w:rsidRPr="00954DE7" w14:paraId="5848AEBB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0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D216101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Completeness</w:t>
            </w:r>
          </w:p>
          <w:p w14:paraId="04936944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2639F998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shows evidence of excellent case analysis, and all</w:t>
            </w:r>
          </w:p>
          <w:p w14:paraId="19291649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7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possible cases are handled appropriately.</w:t>
            </w:r>
          </w:p>
        </w:tc>
      </w:tr>
      <w:tr w:rsidR="00954DE7" w:rsidRPr="00954DE7" w14:paraId="4C120A37" w14:textId="77777777" w:rsidTr="002E2E84">
        <w:tblPrEx>
          <w:tblBorders>
            <w:top w:val="single" w:sz="4" w:space="0" w:color="BEE1A8"/>
            <w:left w:val="single" w:sz="4" w:space="0" w:color="BEE1A8"/>
            <w:bottom w:val="single" w:sz="4" w:space="0" w:color="BEE1A8"/>
            <w:right w:val="single" w:sz="4" w:space="0" w:color="BEE1A8"/>
            <w:insideH w:val="single" w:sz="4" w:space="0" w:color="BEE1A8"/>
            <w:insideV w:val="single" w:sz="4" w:space="0" w:color="BEE1A8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gridBefore w:val="2"/>
          <w:wBefore w:w="520" w:type="dxa"/>
          <w:trHeight w:val="582"/>
        </w:trPr>
        <w:tc>
          <w:tcPr>
            <w:tcW w:w="2180" w:type="dxa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7642F52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Logic</w:t>
            </w:r>
          </w:p>
          <w:p w14:paraId="59785280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9"/>
              <w:ind w:left="107" w:right="0"/>
              <w:rPr>
                <w:rFonts w:ascii="Arial" w:eastAsia="Arial" w:hAnsi="Arial" w:cs="Arial"/>
                <w:b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b/>
                <w:szCs w:val="22"/>
                <w:lang w:eastAsia="en-US"/>
              </w:rPr>
              <w:t>(25pts)</w:t>
            </w:r>
          </w:p>
        </w:tc>
        <w:tc>
          <w:tcPr>
            <w:tcW w:w="6649" w:type="dxa"/>
            <w:gridSpan w:val="2"/>
            <w:tcBorders>
              <w:top w:val="single" w:sz="4" w:space="0" w:color="BEE1A8"/>
              <w:left w:val="single" w:sz="4" w:space="0" w:color="BEE1A8"/>
              <w:bottom w:val="single" w:sz="4" w:space="0" w:color="BEE1A8"/>
              <w:right w:val="single" w:sz="4" w:space="0" w:color="BEE1A8"/>
            </w:tcBorders>
            <w:hideMark/>
          </w:tcPr>
          <w:p w14:paraId="7801E01F" w14:textId="77777777" w:rsidR="00954DE7" w:rsidRPr="00954DE7" w:rsidRDefault="00954DE7" w:rsidP="00954DE7">
            <w:pPr>
              <w:widowControl w:val="0"/>
              <w:autoSpaceDE w:val="0"/>
              <w:autoSpaceDN w:val="0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Program logic is correct, with no known boundary errors, and</w:t>
            </w:r>
          </w:p>
          <w:p w14:paraId="7B000D7A" w14:textId="77777777" w:rsidR="00954DE7" w:rsidRPr="00954DE7" w:rsidRDefault="00954DE7" w:rsidP="00954DE7">
            <w:pPr>
              <w:widowControl w:val="0"/>
              <w:autoSpaceDE w:val="0"/>
              <w:autoSpaceDN w:val="0"/>
              <w:spacing w:before="39"/>
              <w:ind w:left="108" w:right="0"/>
              <w:rPr>
                <w:rFonts w:ascii="Arial" w:eastAsia="Arial" w:hAnsi="Arial" w:cs="Arial"/>
                <w:szCs w:val="22"/>
                <w:lang w:eastAsia="en-US"/>
              </w:rPr>
            </w:pPr>
            <w:r w:rsidRPr="00954DE7">
              <w:rPr>
                <w:rFonts w:ascii="Arial" w:eastAsia="Arial" w:hAnsi="Arial" w:cs="Arial"/>
                <w:szCs w:val="22"/>
                <w:lang w:eastAsia="en-US"/>
              </w:rPr>
              <w:t>no redundant or contradictory conditions.</w:t>
            </w:r>
          </w:p>
        </w:tc>
      </w:tr>
    </w:tbl>
    <w:p w14:paraId="4E0B1BE0" w14:textId="77777777" w:rsidR="00945060" w:rsidRDefault="00945060" w:rsidP="002E2E84">
      <w:pPr>
        <w:pStyle w:val="ProfileText"/>
      </w:pPr>
    </w:p>
    <w:p w14:paraId="4A834F55" w14:textId="77777777" w:rsidR="0027583C" w:rsidRDefault="0027583C" w:rsidP="002E2E84">
      <w:pPr>
        <w:pStyle w:val="ProfileText"/>
      </w:pPr>
    </w:p>
    <w:p w14:paraId="2A87423A" w14:textId="77777777" w:rsidR="0027583C" w:rsidRDefault="0027583C" w:rsidP="002E2E84">
      <w:pPr>
        <w:pStyle w:val="ProfileText"/>
      </w:pPr>
    </w:p>
    <w:p w14:paraId="22047673" w14:textId="77777777" w:rsidR="0027583C" w:rsidRDefault="0027583C" w:rsidP="002E2E84">
      <w:pPr>
        <w:pStyle w:val="ProfileText"/>
      </w:pPr>
    </w:p>
    <w:p w14:paraId="2040E947" w14:textId="77777777" w:rsidR="0027583C" w:rsidRDefault="0027583C" w:rsidP="002E2E84">
      <w:pPr>
        <w:pStyle w:val="ProfileText"/>
      </w:pPr>
    </w:p>
    <w:p w14:paraId="2EF3A7C7" w14:textId="77777777" w:rsidR="002E2E84" w:rsidRDefault="002E2E84" w:rsidP="002E2E84">
      <w:pPr>
        <w:pStyle w:val="ProfileText"/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6F2C4FE9" wp14:editId="1202995B">
            <wp:simplePos x="0" y="0"/>
            <wp:positionH relativeFrom="column">
              <wp:posOffset>441325</wp:posOffset>
            </wp:positionH>
            <wp:positionV relativeFrom="paragraph">
              <wp:posOffset>111125</wp:posOffset>
            </wp:positionV>
            <wp:extent cx="1028700" cy="911860"/>
            <wp:effectExtent l="0" t="0" r="0" b="2540"/>
            <wp:wrapNone/>
            <wp:docPr id="5" name="Picture 5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CvSU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845BF" w14:textId="77777777" w:rsidR="002E2E84" w:rsidRPr="007E0F6B" w:rsidRDefault="002E2E84" w:rsidP="002E2E84">
      <w:pPr>
        <w:jc w:val="center"/>
      </w:pPr>
      <w:r w:rsidRPr="0059041D">
        <w:rPr>
          <w:rFonts w:ascii="Century Gothic" w:eastAsia="Calibri" w:hAnsi="Century Gothic" w:cs="Times New Roman"/>
          <w:snapToGrid w:val="0"/>
        </w:rPr>
        <w:t>Republic of the Philippines</w:t>
      </w:r>
    </w:p>
    <w:p w14:paraId="2518A307" w14:textId="77777777" w:rsidR="002E2E84" w:rsidRPr="0059041D" w:rsidRDefault="002E2E84" w:rsidP="002E2E84">
      <w:pPr>
        <w:jc w:val="center"/>
        <w:rPr>
          <w:rFonts w:ascii="Bookman Old Style" w:eastAsia="Calibri" w:hAnsi="Bookman Old Style" w:cs="Times New Roman"/>
          <w:b/>
          <w:snapToGrid w:val="0"/>
        </w:rPr>
      </w:pPr>
      <w:r w:rsidRPr="0059041D">
        <w:rPr>
          <w:rFonts w:ascii="Bookman Old Style" w:eastAsia="Calibri" w:hAnsi="Bookman Old Style" w:cs="Times New Roman"/>
          <w:b/>
          <w:sz w:val="28"/>
          <w:szCs w:val="28"/>
        </w:rPr>
        <w:t>CAVITE STATE UNIVERSITY</w:t>
      </w:r>
    </w:p>
    <w:p w14:paraId="3D3319F0" w14:textId="77777777" w:rsidR="002E2E84" w:rsidRPr="0059041D" w:rsidRDefault="002E2E84" w:rsidP="002E2E84">
      <w:pPr>
        <w:jc w:val="center"/>
        <w:rPr>
          <w:rFonts w:ascii="Century Gothic" w:eastAsia="Calibri" w:hAnsi="Century Gothic" w:cs="Times New Roman"/>
          <w:b/>
          <w:snapToGrid w:val="0"/>
        </w:rPr>
      </w:pPr>
      <w:r w:rsidRPr="0059041D">
        <w:rPr>
          <w:rFonts w:ascii="Century Gothic" w:eastAsia="Calibri" w:hAnsi="Century Gothic" w:cs="Times New Roman"/>
          <w:b/>
          <w:snapToGrid w:val="0"/>
        </w:rPr>
        <w:t>Bacoor City Campus</w:t>
      </w:r>
    </w:p>
    <w:p w14:paraId="6C76D038" w14:textId="77777777" w:rsidR="002E2E84" w:rsidRDefault="002E2E84" w:rsidP="002E2E84">
      <w:pPr>
        <w:jc w:val="center"/>
        <w:rPr>
          <w:rFonts w:ascii="Century Gothic" w:eastAsia="Calibri" w:hAnsi="Century Gothic" w:cs="Times New Roman"/>
          <w:snapToGrid w:val="0"/>
          <w:sz w:val="20"/>
          <w:szCs w:val="20"/>
        </w:rPr>
      </w:pPr>
      <w:r w:rsidRPr="0059041D">
        <w:rPr>
          <w:rFonts w:ascii="Century Gothic" w:eastAsia="Calibri" w:hAnsi="Century Gothic" w:cs="Times New Roman"/>
          <w:snapToGrid w:val="0"/>
          <w:sz w:val="20"/>
          <w:szCs w:val="20"/>
        </w:rPr>
        <w:t>SHIV, Molino VI, City of Bacoor</w:t>
      </w:r>
    </w:p>
    <w:p w14:paraId="251EF1DA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 w:rsidRPr="00A36DEC">
        <w:rPr>
          <w:rFonts w:ascii="Arial" w:hAnsi="Arial" w:cs="Arial"/>
          <w:b/>
        </w:rPr>
        <w:t>DEPARTMENT OF COMPUTER STUDIES</w:t>
      </w:r>
    </w:p>
    <w:p w14:paraId="2F30F543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ITEC 106: IT Elective 2 (Web Systems and Technologies 2)</w:t>
      </w:r>
    </w:p>
    <w:p w14:paraId="043DE69B" w14:textId="77777777" w:rsidR="002E2E84" w:rsidRPr="00A36DEC" w:rsidRDefault="002E2E84" w:rsidP="002E2E84">
      <w:pPr>
        <w:ind w:right="0"/>
        <w:jc w:val="center"/>
        <w:rPr>
          <w:rFonts w:ascii="Arial" w:hAnsi="Arial" w:cs="Arial"/>
          <w:b/>
        </w:rPr>
      </w:pPr>
      <w:r w:rsidRPr="00A36DEC">
        <w:rPr>
          <w:rFonts w:ascii="Arial" w:hAnsi="Arial" w:cs="Arial"/>
          <w:b/>
        </w:rPr>
        <w:t>Activity Sheet</w:t>
      </w:r>
    </w:p>
    <w:p w14:paraId="55C484ED" w14:textId="77777777" w:rsidR="002E2E84" w:rsidRDefault="002E2E84" w:rsidP="002E2E84">
      <w:pPr>
        <w:ind w:righ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954DE7"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</w:t>
      </w:r>
      <w:r w:rsidRPr="00A36DEC">
        <w:rPr>
          <w:rFonts w:ascii="Arial" w:hAnsi="Arial" w:cs="Arial"/>
          <w:b/>
        </w:rPr>
        <w:t>Semester, A.Y. 202</w:t>
      </w:r>
      <w:r>
        <w:rPr>
          <w:rFonts w:ascii="Arial" w:hAnsi="Arial" w:cs="Arial"/>
          <w:b/>
        </w:rPr>
        <w:t>1</w:t>
      </w:r>
      <w:r w:rsidRPr="00A36DEC">
        <w:rPr>
          <w:rFonts w:ascii="Arial" w:hAnsi="Arial" w:cs="Arial"/>
          <w:b/>
        </w:rPr>
        <w:t>-202</w:t>
      </w:r>
      <w:r>
        <w:rPr>
          <w:rFonts w:ascii="Arial" w:hAnsi="Arial" w:cs="Arial"/>
          <w:b/>
        </w:rPr>
        <w:t>2</w:t>
      </w:r>
    </w:p>
    <w:tbl>
      <w:tblPr>
        <w:tblStyle w:val="TableGrid"/>
        <w:tblpPr w:leftFromText="180" w:rightFromText="180" w:vertAnchor="text" w:horzAnchor="margin" w:tblpXSpec="center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6295"/>
        <w:gridCol w:w="2495"/>
      </w:tblGrid>
      <w:tr w:rsidR="002E2E84" w:rsidRPr="00437936" w14:paraId="5AD72EF9" w14:textId="77777777" w:rsidTr="00E7099B">
        <w:tc>
          <w:tcPr>
            <w:tcW w:w="6295" w:type="dxa"/>
          </w:tcPr>
          <w:p w14:paraId="3F28C8E3" w14:textId="45AD59A7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b/>
                <w:bCs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Name: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  <w:r w:rsidR="00E7099B">
              <w:rPr>
                <w:rFonts w:ascii="Arial" w:hAnsi="Arial" w:cs="Arial"/>
                <w:b/>
                <w:bCs/>
                <w:noProof/>
                <w:lang w:val="en-PH" w:eastAsia="en-PH"/>
              </w:rPr>
              <w:t>Nommel Isanar L. Amolat</w:t>
            </w:r>
          </w:p>
        </w:tc>
        <w:tc>
          <w:tcPr>
            <w:tcW w:w="2495" w:type="dxa"/>
          </w:tcPr>
          <w:p w14:paraId="1AAF86E8" w14:textId="3DC50D1C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Date: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  <w:r w:rsidR="00E7099B">
              <w:rPr>
                <w:rFonts w:ascii="Arial" w:hAnsi="Arial" w:cs="Arial"/>
                <w:b/>
                <w:bCs/>
                <w:noProof/>
                <w:lang w:val="en-PH" w:eastAsia="en-PH"/>
              </w:rPr>
              <w:t>April 28, 2022</w:t>
            </w:r>
          </w:p>
        </w:tc>
      </w:tr>
      <w:tr w:rsidR="002E2E84" w:rsidRPr="00437936" w14:paraId="7E711153" w14:textId="77777777" w:rsidTr="00E7099B">
        <w:tc>
          <w:tcPr>
            <w:tcW w:w="6295" w:type="dxa"/>
          </w:tcPr>
          <w:p w14:paraId="0C31E53F" w14:textId="32689894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>Course/Yr&amp;Section:</w:t>
            </w:r>
            <w:r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 </w:t>
            </w:r>
            <w:r w:rsidR="00E7099B">
              <w:rPr>
                <w:rFonts w:ascii="Arial" w:hAnsi="Arial" w:cs="Arial"/>
                <w:b/>
                <w:bCs/>
                <w:noProof/>
                <w:lang w:val="en-PH" w:eastAsia="en-PH"/>
              </w:rPr>
              <w:t>BSIT 4-3</w:t>
            </w:r>
          </w:p>
        </w:tc>
        <w:tc>
          <w:tcPr>
            <w:tcW w:w="2495" w:type="dxa"/>
          </w:tcPr>
          <w:p w14:paraId="71344CBE" w14:textId="77777777" w:rsidR="002E2E84" w:rsidRPr="00437936" w:rsidRDefault="002E2E84" w:rsidP="002E2E84">
            <w:pPr>
              <w:autoSpaceDE w:val="0"/>
              <w:autoSpaceDN w:val="0"/>
              <w:adjustRightInd w:val="0"/>
              <w:spacing w:line="276" w:lineRule="auto"/>
              <w:ind w:right="280"/>
              <w:jc w:val="both"/>
              <w:rPr>
                <w:rFonts w:ascii="Arial" w:hAnsi="Arial" w:cs="Arial"/>
                <w:b/>
                <w:bCs/>
                <w:noProof/>
                <w:lang w:val="en-PH" w:eastAsia="en-PH"/>
              </w:rPr>
            </w:pPr>
            <w:r w:rsidRPr="00437936">
              <w:rPr>
                <w:rFonts w:ascii="Arial" w:hAnsi="Arial" w:cs="Arial"/>
                <w:b/>
                <w:bCs/>
                <w:noProof/>
                <w:lang w:val="en-PH" w:eastAsia="en-PH"/>
              </w:rPr>
              <w:t xml:space="preserve">Score: </w:t>
            </w:r>
          </w:p>
        </w:tc>
      </w:tr>
    </w:tbl>
    <w:p w14:paraId="60B6005A" w14:textId="77777777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E2E84" w:rsidRPr="00EA58E7" w14:paraId="64C10EE7" w14:textId="77777777" w:rsidTr="00096013">
        <w:trPr>
          <w:trHeight w:val="368"/>
        </w:trPr>
        <w:tc>
          <w:tcPr>
            <w:tcW w:w="9350" w:type="dxa"/>
            <w:shd w:val="clear" w:color="auto" w:fill="31521B" w:themeFill="accent2" w:themeFillShade="80"/>
            <w:tcMar>
              <w:left w:w="360" w:type="dxa"/>
            </w:tcMar>
          </w:tcPr>
          <w:p w14:paraId="53254474" w14:textId="77777777" w:rsidR="002E2E84" w:rsidRDefault="002E2E84" w:rsidP="007D1FAC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BFF78C" w14:textId="10F2A8C0" w:rsidR="002E2E84" w:rsidRPr="007260FE" w:rsidRDefault="002E2E84" w:rsidP="007D1FAC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screenshot</w:t>
            </w:r>
          </w:p>
          <w:p w14:paraId="7A8894CA" w14:textId="77777777" w:rsidR="002E2E84" w:rsidRPr="00EA58E7" w:rsidRDefault="002E2E84" w:rsidP="007D1FAC"/>
        </w:tc>
      </w:tr>
      <w:tr w:rsidR="002E2E84" w:rsidRPr="006700AB" w14:paraId="1FEFEFA1" w14:textId="77777777" w:rsidTr="00096013">
        <w:trPr>
          <w:trHeight w:val="368"/>
        </w:trPr>
        <w:tc>
          <w:tcPr>
            <w:tcW w:w="9350" w:type="dxa"/>
            <w:tcMar>
              <w:left w:w="360" w:type="dxa"/>
            </w:tcMar>
          </w:tcPr>
          <w:p w14:paraId="5D65A821" w14:textId="77777777" w:rsidR="002E2E84" w:rsidRPr="006700AB" w:rsidRDefault="002E2E84" w:rsidP="007D1FAC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2C8ADB5" wp14:editId="77BCD7C3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F8AB30" w14:textId="77777777" w:rsidR="002E2E84" w:rsidRPr="00AF4EA4" w:rsidRDefault="002E2E84" w:rsidP="002E2E8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C8ADB5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8F8AB30" w14:textId="77777777" w:rsidR="002E2E84" w:rsidRPr="00AF4EA4" w:rsidRDefault="002E2E84" w:rsidP="002E2E8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1471D01" w14:textId="0CA637BA" w:rsidR="002E2E84" w:rsidRDefault="00096013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5FB48281" wp14:editId="650DE62A">
            <wp:extent cx="5922645" cy="6858000"/>
            <wp:effectExtent l="19050" t="19050" r="2095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85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4D385" w14:textId="54799212" w:rsidR="002E2E84" w:rsidRDefault="00096013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56E595B4" wp14:editId="40ACFA13">
            <wp:extent cx="5922645" cy="6858000"/>
            <wp:effectExtent l="19050" t="19050" r="2095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85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noProof/>
          <w:szCs w:val="22"/>
          <w:lang w:val="en-PH" w:eastAsia="en-US"/>
        </w:rPr>
        <w:drawing>
          <wp:inline distT="0" distB="0" distL="0" distR="0" wp14:anchorId="54345357" wp14:editId="01DDC259">
            <wp:extent cx="5922645" cy="6858000"/>
            <wp:effectExtent l="19050" t="19050" r="2095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685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0E3EB" w14:textId="0E7471A9" w:rsidR="002E2E84" w:rsidRDefault="00EB1B10" w:rsidP="00EB1B10">
      <w:pPr>
        <w:ind w:right="0"/>
        <w:rPr>
          <w:rFonts w:ascii="Calibri" w:eastAsia="Calibri" w:hAnsi="Calibri" w:cs="Times New Roman"/>
          <w:szCs w:val="22"/>
          <w:lang w:val="en-PH" w:eastAsia="en-US"/>
        </w:rPr>
      </w:pPr>
      <w:r>
        <w:rPr>
          <w:rFonts w:ascii="Calibri" w:eastAsia="Calibri" w:hAnsi="Calibri" w:cs="Times New Roman"/>
          <w:szCs w:val="22"/>
          <w:lang w:val="en-PH" w:eastAsia="en-US"/>
        </w:rPr>
        <w:br w:type="page"/>
      </w:r>
    </w:p>
    <w:tbl>
      <w:tblPr>
        <w:tblW w:w="500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E2E84" w:rsidRPr="00EA58E7" w14:paraId="0E3132A0" w14:textId="77777777" w:rsidTr="008B5965">
        <w:trPr>
          <w:trHeight w:val="368"/>
        </w:trPr>
        <w:tc>
          <w:tcPr>
            <w:tcW w:w="9350" w:type="dxa"/>
            <w:shd w:val="clear" w:color="auto" w:fill="31521B" w:themeFill="accent2" w:themeFillShade="80"/>
            <w:tcMar>
              <w:left w:w="360" w:type="dxa"/>
            </w:tcMar>
          </w:tcPr>
          <w:p w14:paraId="048FBB1F" w14:textId="77777777" w:rsidR="002E2E84" w:rsidRDefault="002E2E84" w:rsidP="007D1FAC">
            <w:pPr>
              <w:pStyle w:val="Heading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0A3A7A" w14:textId="490A1DAE" w:rsidR="002E2E84" w:rsidRPr="007260FE" w:rsidRDefault="002E2E84" w:rsidP="007D1FAC">
            <w:pPr>
              <w:pStyle w:val="Heading1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source code</w:t>
            </w:r>
          </w:p>
          <w:p w14:paraId="38722639" w14:textId="77777777" w:rsidR="002E2E84" w:rsidRPr="00EA58E7" w:rsidRDefault="002E2E84" w:rsidP="007D1FAC"/>
        </w:tc>
      </w:tr>
      <w:tr w:rsidR="002E2E84" w:rsidRPr="006700AB" w14:paraId="2D8102B0" w14:textId="77777777" w:rsidTr="008B5965">
        <w:trPr>
          <w:trHeight w:val="368"/>
        </w:trPr>
        <w:tc>
          <w:tcPr>
            <w:tcW w:w="9350" w:type="dxa"/>
            <w:tcMar>
              <w:left w:w="360" w:type="dxa"/>
            </w:tcMar>
          </w:tcPr>
          <w:p w14:paraId="106FD668" w14:textId="77777777" w:rsidR="002E2E84" w:rsidRPr="006700AB" w:rsidRDefault="002E2E84" w:rsidP="007D1FAC">
            <w:pPr>
              <w:tabs>
                <w:tab w:val="left" w:pos="990"/>
              </w:tabs>
              <w:ind w:left="-360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4950E889" wp14:editId="3FF5BE5D">
                      <wp:extent cx="227812" cy="311173"/>
                      <wp:effectExtent l="0" t="3810" r="0" b="0"/>
                      <wp:docPr id="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D7DB24" w14:textId="77777777" w:rsidR="002E2E84" w:rsidRPr="00AF4EA4" w:rsidRDefault="002E2E84" w:rsidP="002E2E8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50E889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0D7DB24" w14:textId="77777777" w:rsidR="002E2E84" w:rsidRPr="00AF4EA4" w:rsidRDefault="002E2E84" w:rsidP="002E2E8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DA6971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style.css */</w:t>
      </w:r>
    </w:p>
    <w:p w14:paraId="4AFE5026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@import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"https://fonts.googleapis.com/css2?family=DM+Mono&amp;family=DM+Sans&amp;display=swap"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955AE01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7011AE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*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5072E9A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379EF8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7E5E0C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box-sizing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border-box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8EE40D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font-size: 11pt; */</w:t>
      </w:r>
    </w:p>
    <w:p w14:paraId="573A313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font-family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'DM Sans'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sans-serif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E7E5B19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0079CBA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B86FCB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6499EF0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text-align: center; */</w:t>
      </w:r>
    </w:p>
    <w:p w14:paraId="00735F66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651F7198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255AE2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#main-content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2C063275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75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4CA7FC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max-width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640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7940A5E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margin-top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55EB0A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margin-bottom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CAB13B1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/* border: 1px solid red; */</w:t>
      </w:r>
    </w:p>
    <w:p w14:paraId="1A1F22C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margin-left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auto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786E079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margin-right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auto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C5E5F2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5B75CCF6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144D92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#foods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594A7FB5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rgba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128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0.07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1A122FD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6C283A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padding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F41861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7FC30EA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917049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li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031938A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margin-left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9A03AD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12FEE6F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7F0330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.hint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34E2797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F59E57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grey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6C4613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font-size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0.9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6D25F5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1F9F3BDC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3AC8187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button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[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submit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 {</w:t>
      </w:r>
    </w:p>
    <w:p w14:paraId="295ED01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561D3CE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width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100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%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5074A5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margin-top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3BB066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font-size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2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8F081DE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white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7DB2F83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5E841C5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none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4A3017F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border-radius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5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px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214C3D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cursor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pointer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61AABA4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6DB9B43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844CF66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button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[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submit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:hover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52D52EEE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color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5776471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background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rgba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0.199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6F92F78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742EE7A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467919C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{</w:t>
      </w:r>
    </w:p>
    <w:p w14:paraId="2EDEBEBC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display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block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2480B2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content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0E10E1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border-bottom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0.15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dashed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black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24E58AC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margin-top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509BDA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margin-bottom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: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0.5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31BD5C7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}</w:t>
      </w:r>
    </w:p>
    <w:p w14:paraId="4840966E" w14:textId="124C3148" w:rsidR="002E2E84" w:rsidRDefault="002E2E84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p w14:paraId="16351CF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6A737D"/>
          <w:sz w:val="18"/>
          <w:szCs w:val="18"/>
          <w:lang w:val="en-PH" w:eastAsia="en-PH"/>
        </w:rPr>
        <w:t>&lt;!-- index.php --&gt;</w:t>
      </w:r>
    </w:p>
    <w:p w14:paraId="0EA5E24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&lt;?php</w:t>
      </w:r>
    </w:p>
    <w:p w14:paraId="0CE601B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define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"UPLOADS_DIR"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,  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__DIR__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);</w:t>
      </w:r>
    </w:p>
    <w:p w14:paraId="6EDC164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0C5085D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$submitted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$_REQUEST[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]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??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false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082BDC08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$filePath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UPLOADS_DIR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.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"/foods.json"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;</w:t>
      </w:r>
    </w:p>
    <w:p w14:paraId="15A4DE99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$foods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[];</w:t>
      </w:r>
    </w:p>
    <w:p w14:paraId="70FC5631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1B83820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($submitted) {</w:t>
      </w:r>
    </w:p>
    <w:p w14:paraId="1F1EF891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move_uploaded_file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($_FILES[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"file"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][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"tmp_name"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], $filePath);</w:t>
      </w:r>
    </w:p>
    <w:p w14:paraId="02329FD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6B2B4B7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76FB8CFE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file_exists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($filePath)) {</w:t>
      </w:r>
    </w:p>
    <w:p w14:paraId="2B5CDEFE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$contents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trim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file_get_contents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($filePath));</w:t>
      </w:r>
    </w:p>
    <w:p w14:paraId="24E36D59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strlen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($contents)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1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</w:t>
      </w:r>
    </w:p>
    <w:p w14:paraId="43E6B63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$foods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json_decode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file_get_contents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($filePath),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true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)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??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[];</w:t>
      </w:r>
    </w:p>
    <w:p w14:paraId="04E92F61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}</w:t>
      </w:r>
    </w:p>
    <w:p w14:paraId="00CB5616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?&gt;</w:t>
      </w:r>
    </w:p>
    <w:p w14:paraId="13B2462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&lt;!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DOCTYPE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html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93A674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html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lang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"en"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0986EE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head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2E3C2A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charset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"UTF-8"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6AF4AA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http-equiv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"X-UA-Compatible"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content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"IE=edge"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DCE9A5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meta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"viewport"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content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"width=device-width, initial-scale=1.0"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A02E61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</w:p>
    <w:p w14:paraId="5C43253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link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rel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"stylesheet"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href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"style.css"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6F8068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title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&gt;BSIT 4-3 | ITEC 106 | Laboratory Activity 3 | PHP File Manipulation&lt;/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title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42018F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head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E6A184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732ABF1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"main-content"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DFB2D5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&lt;?php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count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($foods)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&gt;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0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) { ?&gt;</w:t>
      </w:r>
    </w:p>
    <w:p w14:paraId="4806646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&gt;Your favorite Foods are:&lt;/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84787EF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ol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"foods"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B36A99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        &lt;?php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foreach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($foods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as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$key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=&gt;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$food) { ?&gt;</w:t>
      </w:r>
    </w:p>
    <w:p w14:paraId="6B154140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li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&gt;&lt;?= $food ?&gt;&lt;/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li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97518F5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    &lt;?php } ?&gt;</w:t>
      </w:r>
    </w:p>
    <w:p w14:paraId="0C4B274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ol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A2E921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7A6E77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        &lt;?php }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else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F97583"/>
          <w:sz w:val="18"/>
          <w:szCs w:val="18"/>
          <w:lang w:val="en-PH" w:eastAsia="en-PH"/>
        </w:rPr>
        <w:t>if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(</w:t>
      </w:r>
      <w:r w:rsidRPr="008B5965">
        <w:rPr>
          <w:rFonts w:ascii="Ubuntu Mono" w:eastAsia="Times New Roman" w:hAnsi="Ubuntu Mono" w:cs="Times New Roman"/>
          <w:color w:val="79B8FF"/>
          <w:sz w:val="18"/>
          <w:szCs w:val="18"/>
          <w:lang w:val="en-PH" w:eastAsia="en-PH"/>
        </w:rPr>
        <w:t>file_exists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($filePath)) { ?&gt;</w:t>
      </w:r>
    </w:p>
    <w:p w14:paraId="490A0CFB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&gt;Your uploaded file seems empty. Make sure that you're following the right format.&lt;/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h1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21A0C9BC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3067EEE4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&lt;?php } ?&gt;</w:t>
      </w:r>
    </w:p>
    <w:p w14:paraId="1E446025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enctype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"multipart/form-data"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action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"./"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method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"post"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40293193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for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"file"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&gt;Select your JSON File with your favorite foods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&gt;(e.g. ["Food 1", "Food 2", "Food 3"])&lt;/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label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075FAED8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class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"hint"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&gt;Your uploaded file will be saved in the server and its contents will be displayed here.&lt;/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7CC35128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"hidden"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"MAX_FILE_SIZE"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"30000"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/&gt;</w:t>
      </w:r>
    </w:p>
    <w:p w14:paraId="6C0D70AD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input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"file"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"file"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id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"file"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accept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".json"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AA8948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    &lt;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button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type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name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"submit"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 xml:space="preserve"> </w:t>
      </w:r>
      <w:r w:rsidRPr="008B5965">
        <w:rPr>
          <w:rFonts w:ascii="Ubuntu Mono" w:eastAsia="Times New Roman" w:hAnsi="Ubuntu Mono" w:cs="Times New Roman"/>
          <w:color w:val="B392F0"/>
          <w:sz w:val="18"/>
          <w:szCs w:val="18"/>
          <w:lang w:val="en-PH" w:eastAsia="en-PH"/>
        </w:rPr>
        <w:t>value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=</w:t>
      </w:r>
      <w:r w:rsidRPr="008B5965">
        <w:rPr>
          <w:rFonts w:ascii="Ubuntu Mono" w:eastAsia="Times New Roman" w:hAnsi="Ubuntu Mono" w:cs="Times New Roman"/>
          <w:color w:val="9ECBFF"/>
          <w:sz w:val="18"/>
          <w:szCs w:val="18"/>
          <w:lang w:val="en-PH" w:eastAsia="en-PH"/>
        </w:rPr>
        <w:t>"1"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&gt;Submit&lt;/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button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0561C37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    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form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2852D6A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    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div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5A2C27A1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body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6AF92972" w14:textId="77777777" w:rsidR="008B5965" w:rsidRPr="008B5965" w:rsidRDefault="008B5965" w:rsidP="008B5965">
      <w:pPr>
        <w:shd w:val="clear" w:color="auto" w:fill="24292E"/>
        <w:spacing w:line="240" w:lineRule="atLeast"/>
        <w:ind w:right="0"/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</w:pP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&lt;/</w:t>
      </w:r>
      <w:r w:rsidRPr="008B5965">
        <w:rPr>
          <w:rFonts w:ascii="Ubuntu Mono" w:eastAsia="Times New Roman" w:hAnsi="Ubuntu Mono" w:cs="Times New Roman"/>
          <w:color w:val="85E89D"/>
          <w:sz w:val="18"/>
          <w:szCs w:val="18"/>
          <w:lang w:val="en-PH" w:eastAsia="en-PH"/>
        </w:rPr>
        <w:t>html</w:t>
      </w:r>
      <w:r w:rsidRPr="008B5965">
        <w:rPr>
          <w:rFonts w:ascii="Ubuntu Mono" w:eastAsia="Times New Roman" w:hAnsi="Ubuntu Mono" w:cs="Times New Roman"/>
          <w:color w:val="E1E4E8"/>
          <w:sz w:val="18"/>
          <w:szCs w:val="18"/>
          <w:lang w:val="en-PH" w:eastAsia="en-PH"/>
        </w:rPr>
        <w:t>&gt;</w:t>
      </w:r>
    </w:p>
    <w:p w14:paraId="100B4311" w14:textId="77777777" w:rsidR="008B5965" w:rsidRPr="00A36DEC" w:rsidRDefault="008B5965" w:rsidP="002E2E84">
      <w:pPr>
        <w:ind w:left="-142" w:right="0"/>
        <w:rPr>
          <w:rFonts w:ascii="Calibri" w:eastAsia="Calibri" w:hAnsi="Calibri" w:cs="Times New Roman"/>
          <w:szCs w:val="22"/>
          <w:lang w:val="en-PH" w:eastAsia="en-US"/>
        </w:rPr>
      </w:pPr>
    </w:p>
    <w:sectPr w:rsidR="008B5965" w:rsidRPr="00A36DEC" w:rsidSect="0052530A">
      <w:headerReference w:type="default" r:id="rId16"/>
      <w:footerReference w:type="default" r:id="rId17"/>
      <w:pgSz w:w="11907" w:h="16839" w:code="9"/>
      <w:pgMar w:top="1440" w:right="1134" w:bottom="1440" w:left="1440" w:header="289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7328" w14:textId="77777777" w:rsidR="00D606EF" w:rsidRDefault="00D606EF" w:rsidP="00C51CF5">
      <w:r>
        <w:separator/>
      </w:r>
    </w:p>
  </w:endnote>
  <w:endnote w:type="continuationSeparator" w:id="0">
    <w:p w14:paraId="6BEA5A2A" w14:textId="77777777" w:rsidR="00D606EF" w:rsidRDefault="00D606E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C7ED" w14:textId="1B59E9B5" w:rsidR="004F7C59" w:rsidRPr="00F408B7" w:rsidRDefault="004F7C59">
    <w:pPr>
      <w:pStyle w:val="Footer"/>
      <w:jc w:val="right"/>
      <w:rPr>
        <w:rFonts w:ascii="Arial" w:hAnsi="Arial" w:cs="Arial"/>
        <w:sz w:val="20"/>
        <w:szCs w:val="20"/>
      </w:rPr>
    </w:pPr>
  </w:p>
  <w:p w14:paraId="6179CFD3" w14:textId="77777777" w:rsidR="004F7C59" w:rsidRDefault="004F7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74C9" w14:textId="77777777" w:rsidR="00D606EF" w:rsidRDefault="00D606EF" w:rsidP="00C51CF5">
      <w:r>
        <w:separator/>
      </w:r>
    </w:p>
  </w:footnote>
  <w:footnote w:type="continuationSeparator" w:id="0">
    <w:p w14:paraId="0A974560" w14:textId="77777777" w:rsidR="00D606EF" w:rsidRDefault="00D606E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BC05" w14:textId="77777777" w:rsidR="00954DE7" w:rsidRDefault="004F7C59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9C754E" wp14:editId="35395DB4">
              <wp:simplePos x="0" y="0"/>
              <wp:positionH relativeFrom="page">
                <wp:posOffset>895350</wp:posOffset>
              </wp:positionH>
              <wp:positionV relativeFrom="page">
                <wp:posOffset>306070</wp:posOffset>
              </wp:positionV>
              <wp:extent cx="3005070" cy="9467090"/>
              <wp:effectExtent l="0" t="0" r="5080" b="0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8372F5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70.5pt;margin-top:24.1pt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Zn0l890AAAAL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F4"/>
    <w:multiLevelType w:val="hybridMultilevel"/>
    <w:tmpl w:val="A328A6F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B2BD6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0E5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1B7B"/>
    <w:multiLevelType w:val="hybridMultilevel"/>
    <w:tmpl w:val="F1F625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70D0F"/>
    <w:multiLevelType w:val="hybridMultilevel"/>
    <w:tmpl w:val="5CD0E9B0"/>
    <w:lvl w:ilvl="0" w:tplc="BD945BF6">
      <w:start w:val="1"/>
      <w:numFmt w:val="decimal"/>
      <w:lvlText w:val="%1."/>
      <w:lvlJc w:val="left"/>
      <w:pPr>
        <w:ind w:left="812" w:hanging="544"/>
      </w:pPr>
      <w:rPr>
        <w:rFonts w:ascii="Arial" w:eastAsia="Arial" w:hAnsi="Arial" w:cs="Arial" w:hint="default"/>
        <w:spacing w:val="-5"/>
        <w:w w:val="99"/>
        <w:sz w:val="22"/>
        <w:szCs w:val="22"/>
        <w:lang w:val="en-US" w:eastAsia="en-US" w:bidi="ar-SA"/>
      </w:rPr>
    </w:lvl>
    <w:lvl w:ilvl="1" w:tplc="8674B0A4">
      <w:numFmt w:val="bullet"/>
      <w:lvlText w:val="•"/>
      <w:lvlJc w:val="left"/>
      <w:pPr>
        <w:ind w:left="1735" w:hanging="544"/>
      </w:pPr>
      <w:rPr>
        <w:rFonts w:hint="default"/>
        <w:lang w:val="en-US" w:eastAsia="en-US" w:bidi="ar-SA"/>
      </w:rPr>
    </w:lvl>
    <w:lvl w:ilvl="2" w:tplc="3112D03E">
      <w:numFmt w:val="bullet"/>
      <w:lvlText w:val="•"/>
      <w:lvlJc w:val="left"/>
      <w:pPr>
        <w:ind w:left="2650" w:hanging="544"/>
      </w:pPr>
      <w:rPr>
        <w:rFonts w:hint="default"/>
        <w:lang w:val="en-US" w:eastAsia="en-US" w:bidi="ar-SA"/>
      </w:rPr>
    </w:lvl>
    <w:lvl w:ilvl="3" w:tplc="954290A0">
      <w:numFmt w:val="bullet"/>
      <w:lvlText w:val="•"/>
      <w:lvlJc w:val="left"/>
      <w:pPr>
        <w:ind w:left="3565" w:hanging="544"/>
      </w:pPr>
      <w:rPr>
        <w:rFonts w:hint="default"/>
        <w:lang w:val="en-US" w:eastAsia="en-US" w:bidi="ar-SA"/>
      </w:rPr>
    </w:lvl>
    <w:lvl w:ilvl="4" w:tplc="AD8EB250">
      <w:numFmt w:val="bullet"/>
      <w:lvlText w:val="•"/>
      <w:lvlJc w:val="left"/>
      <w:pPr>
        <w:ind w:left="4480" w:hanging="544"/>
      </w:pPr>
      <w:rPr>
        <w:rFonts w:hint="default"/>
        <w:lang w:val="en-US" w:eastAsia="en-US" w:bidi="ar-SA"/>
      </w:rPr>
    </w:lvl>
    <w:lvl w:ilvl="5" w:tplc="395C0648">
      <w:numFmt w:val="bullet"/>
      <w:lvlText w:val="•"/>
      <w:lvlJc w:val="left"/>
      <w:pPr>
        <w:ind w:left="5395" w:hanging="544"/>
      </w:pPr>
      <w:rPr>
        <w:rFonts w:hint="default"/>
        <w:lang w:val="en-US" w:eastAsia="en-US" w:bidi="ar-SA"/>
      </w:rPr>
    </w:lvl>
    <w:lvl w:ilvl="6" w:tplc="7570DD6C">
      <w:numFmt w:val="bullet"/>
      <w:lvlText w:val="•"/>
      <w:lvlJc w:val="left"/>
      <w:pPr>
        <w:ind w:left="6310" w:hanging="544"/>
      </w:pPr>
      <w:rPr>
        <w:rFonts w:hint="default"/>
        <w:lang w:val="en-US" w:eastAsia="en-US" w:bidi="ar-SA"/>
      </w:rPr>
    </w:lvl>
    <w:lvl w:ilvl="7" w:tplc="14FECAC6">
      <w:numFmt w:val="bullet"/>
      <w:lvlText w:val="•"/>
      <w:lvlJc w:val="left"/>
      <w:pPr>
        <w:ind w:left="7225" w:hanging="544"/>
      </w:pPr>
      <w:rPr>
        <w:rFonts w:hint="default"/>
        <w:lang w:val="en-US" w:eastAsia="en-US" w:bidi="ar-SA"/>
      </w:rPr>
    </w:lvl>
    <w:lvl w:ilvl="8" w:tplc="AA841A6C">
      <w:numFmt w:val="bullet"/>
      <w:lvlText w:val="•"/>
      <w:lvlJc w:val="left"/>
      <w:pPr>
        <w:ind w:left="8140" w:hanging="544"/>
      </w:pPr>
      <w:rPr>
        <w:rFonts w:hint="default"/>
        <w:lang w:val="en-US" w:eastAsia="en-US" w:bidi="ar-SA"/>
      </w:rPr>
    </w:lvl>
  </w:abstractNum>
  <w:abstractNum w:abstractNumId="5" w15:restartNumberingAfterBreak="0">
    <w:nsid w:val="31E67CA3"/>
    <w:multiLevelType w:val="hybridMultilevel"/>
    <w:tmpl w:val="B73046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2B2D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A63FA"/>
    <w:multiLevelType w:val="hybridMultilevel"/>
    <w:tmpl w:val="74C08EEE"/>
    <w:lvl w:ilvl="0" w:tplc="A2B4598A">
      <w:start w:val="8"/>
      <w:numFmt w:val="decimal"/>
      <w:lvlText w:val="%1."/>
      <w:lvlJc w:val="left"/>
      <w:pPr>
        <w:ind w:left="1000" w:hanging="240"/>
        <w:jc w:val="right"/>
      </w:pPr>
      <w:rPr>
        <w:rFonts w:hint="default"/>
        <w:spacing w:val="-1"/>
        <w:w w:val="68"/>
        <w:lang w:val="en-US" w:eastAsia="en-US" w:bidi="ar-SA"/>
      </w:rPr>
    </w:lvl>
    <w:lvl w:ilvl="1" w:tplc="6E0EA532">
      <w:start w:val="1"/>
      <w:numFmt w:val="lowerLetter"/>
      <w:lvlText w:val="%2."/>
      <w:lvlJc w:val="left"/>
      <w:pPr>
        <w:ind w:left="1228" w:hanging="228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en-US" w:eastAsia="en-US" w:bidi="ar-SA"/>
      </w:rPr>
    </w:lvl>
    <w:lvl w:ilvl="2" w:tplc="183E56EC">
      <w:numFmt w:val="bullet"/>
      <w:lvlText w:val="•"/>
      <w:lvlJc w:val="left"/>
      <w:pPr>
        <w:ind w:left="2378" w:hanging="228"/>
      </w:pPr>
      <w:rPr>
        <w:rFonts w:hint="default"/>
        <w:lang w:val="en-US" w:eastAsia="en-US" w:bidi="ar-SA"/>
      </w:rPr>
    </w:lvl>
    <w:lvl w:ilvl="3" w:tplc="082AAB02">
      <w:numFmt w:val="bullet"/>
      <w:lvlText w:val="•"/>
      <w:lvlJc w:val="left"/>
      <w:pPr>
        <w:ind w:left="3537" w:hanging="228"/>
      </w:pPr>
      <w:rPr>
        <w:rFonts w:hint="default"/>
        <w:lang w:val="en-US" w:eastAsia="en-US" w:bidi="ar-SA"/>
      </w:rPr>
    </w:lvl>
    <w:lvl w:ilvl="4" w:tplc="19DA42F2">
      <w:numFmt w:val="bullet"/>
      <w:lvlText w:val="•"/>
      <w:lvlJc w:val="left"/>
      <w:pPr>
        <w:ind w:left="4696" w:hanging="228"/>
      </w:pPr>
      <w:rPr>
        <w:rFonts w:hint="default"/>
        <w:lang w:val="en-US" w:eastAsia="en-US" w:bidi="ar-SA"/>
      </w:rPr>
    </w:lvl>
    <w:lvl w:ilvl="5" w:tplc="CDF6EA64">
      <w:numFmt w:val="bullet"/>
      <w:lvlText w:val="•"/>
      <w:lvlJc w:val="left"/>
      <w:pPr>
        <w:ind w:left="5854" w:hanging="228"/>
      </w:pPr>
      <w:rPr>
        <w:rFonts w:hint="default"/>
        <w:lang w:val="en-US" w:eastAsia="en-US" w:bidi="ar-SA"/>
      </w:rPr>
    </w:lvl>
    <w:lvl w:ilvl="6" w:tplc="B06471B8">
      <w:numFmt w:val="bullet"/>
      <w:lvlText w:val="•"/>
      <w:lvlJc w:val="left"/>
      <w:pPr>
        <w:ind w:left="7013" w:hanging="228"/>
      </w:pPr>
      <w:rPr>
        <w:rFonts w:hint="default"/>
        <w:lang w:val="en-US" w:eastAsia="en-US" w:bidi="ar-SA"/>
      </w:rPr>
    </w:lvl>
    <w:lvl w:ilvl="7" w:tplc="0C8CDA4A">
      <w:numFmt w:val="bullet"/>
      <w:lvlText w:val="•"/>
      <w:lvlJc w:val="left"/>
      <w:pPr>
        <w:ind w:left="8172" w:hanging="228"/>
      </w:pPr>
      <w:rPr>
        <w:rFonts w:hint="default"/>
        <w:lang w:val="en-US" w:eastAsia="en-US" w:bidi="ar-SA"/>
      </w:rPr>
    </w:lvl>
    <w:lvl w:ilvl="8" w:tplc="E02EC96C">
      <w:numFmt w:val="bullet"/>
      <w:lvlText w:val="•"/>
      <w:lvlJc w:val="left"/>
      <w:pPr>
        <w:ind w:left="9330" w:hanging="228"/>
      </w:pPr>
      <w:rPr>
        <w:rFonts w:hint="default"/>
        <w:lang w:val="en-US" w:eastAsia="en-US" w:bidi="ar-SA"/>
      </w:rPr>
    </w:lvl>
  </w:abstractNum>
  <w:abstractNum w:abstractNumId="8" w15:restartNumberingAfterBreak="0">
    <w:nsid w:val="767C3D55"/>
    <w:multiLevelType w:val="hybridMultilevel"/>
    <w:tmpl w:val="71DA30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sDA3sjQ3srA0MzBV0lEKTi0uzszPAykwrAUAzajD2ywAAAA="/>
  </w:docVars>
  <w:rsids>
    <w:rsidRoot w:val="00266430"/>
    <w:rsid w:val="00003F02"/>
    <w:rsid w:val="00015E27"/>
    <w:rsid w:val="000216EF"/>
    <w:rsid w:val="00032213"/>
    <w:rsid w:val="0004054A"/>
    <w:rsid w:val="00042C6E"/>
    <w:rsid w:val="000460CD"/>
    <w:rsid w:val="000521EF"/>
    <w:rsid w:val="000537E4"/>
    <w:rsid w:val="0005785A"/>
    <w:rsid w:val="000626D8"/>
    <w:rsid w:val="000629BD"/>
    <w:rsid w:val="000640CC"/>
    <w:rsid w:val="000660DE"/>
    <w:rsid w:val="00082B8C"/>
    <w:rsid w:val="00083CA5"/>
    <w:rsid w:val="00085316"/>
    <w:rsid w:val="00085492"/>
    <w:rsid w:val="000874E5"/>
    <w:rsid w:val="00096013"/>
    <w:rsid w:val="00097317"/>
    <w:rsid w:val="000A545F"/>
    <w:rsid w:val="000B5DCA"/>
    <w:rsid w:val="000C42E8"/>
    <w:rsid w:val="000C6BEA"/>
    <w:rsid w:val="000F3953"/>
    <w:rsid w:val="000F3BEA"/>
    <w:rsid w:val="000F3F19"/>
    <w:rsid w:val="000F528D"/>
    <w:rsid w:val="00100F90"/>
    <w:rsid w:val="0010314C"/>
    <w:rsid w:val="001049BA"/>
    <w:rsid w:val="00105CE1"/>
    <w:rsid w:val="00110CD3"/>
    <w:rsid w:val="001172E4"/>
    <w:rsid w:val="001244E7"/>
    <w:rsid w:val="00127971"/>
    <w:rsid w:val="00133F9C"/>
    <w:rsid w:val="00140BB7"/>
    <w:rsid w:val="001427DB"/>
    <w:rsid w:val="001439D3"/>
    <w:rsid w:val="00153B84"/>
    <w:rsid w:val="0016490D"/>
    <w:rsid w:val="001653EA"/>
    <w:rsid w:val="001654DA"/>
    <w:rsid w:val="001759A4"/>
    <w:rsid w:val="00190BFE"/>
    <w:rsid w:val="00191330"/>
    <w:rsid w:val="001920B1"/>
    <w:rsid w:val="00192869"/>
    <w:rsid w:val="00192FFA"/>
    <w:rsid w:val="00196AAB"/>
    <w:rsid w:val="001A445D"/>
    <w:rsid w:val="001A4D1A"/>
    <w:rsid w:val="001A56FD"/>
    <w:rsid w:val="001B0B3D"/>
    <w:rsid w:val="001B0CF4"/>
    <w:rsid w:val="001B5530"/>
    <w:rsid w:val="001B5CCF"/>
    <w:rsid w:val="001C4D0B"/>
    <w:rsid w:val="001D239E"/>
    <w:rsid w:val="001D4BF2"/>
    <w:rsid w:val="001D4C45"/>
    <w:rsid w:val="001E4714"/>
    <w:rsid w:val="001E56D2"/>
    <w:rsid w:val="001F6BAB"/>
    <w:rsid w:val="00202431"/>
    <w:rsid w:val="002046A9"/>
    <w:rsid w:val="00220ACA"/>
    <w:rsid w:val="002211F0"/>
    <w:rsid w:val="002247D4"/>
    <w:rsid w:val="00230278"/>
    <w:rsid w:val="002426FC"/>
    <w:rsid w:val="00251699"/>
    <w:rsid w:val="002528F3"/>
    <w:rsid w:val="00257CAE"/>
    <w:rsid w:val="00262DE5"/>
    <w:rsid w:val="00266076"/>
    <w:rsid w:val="0026623C"/>
    <w:rsid w:val="00266430"/>
    <w:rsid w:val="0027002D"/>
    <w:rsid w:val="00271E9B"/>
    <w:rsid w:val="002736BD"/>
    <w:rsid w:val="0027569F"/>
    <w:rsid w:val="0027583C"/>
    <w:rsid w:val="002823D7"/>
    <w:rsid w:val="002836F6"/>
    <w:rsid w:val="00290CEB"/>
    <w:rsid w:val="00291C07"/>
    <w:rsid w:val="00292009"/>
    <w:rsid w:val="002933BC"/>
    <w:rsid w:val="0029419C"/>
    <w:rsid w:val="00294E5C"/>
    <w:rsid w:val="00296B91"/>
    <w:rsid w:val="002B2007"/>
    <w:rsid w:val="002C192D"/>
    <w:rsid w:val="002C6277"/>
    <w:rsid w:val="002E1DF6"/>
    <w:rsid w:val="002E2E84"/>
    <w:rsid w:val="002F0BD0"/>
    <w:rsid w:val="002F2C0C"/>
    <w:rsid w:val="00304A86"/>
    <w:rsid w:val="00332C44"/>
    <w:rsid w:val="00333BA9"/>
    <w:rsid w:val="00353093"/>
    <w:rsid w:val="003670C4"/>
    <w:rsid w:val="003878EE"/>
    <w:rsid w:val="00391D96"/>
    <w:rsid w:val="0039343A"/>
    <w:rsid w:val="00393FAC"/>
    <w:rsid w:val="00397BC9"/>
    <w:rsid w:val="003A5721"/>
    <w:rsid w:val="003B0DB8"/>
    <w:rsid w:val="003B3481"/>
    <w:rsid w:val="003B3EC7"/>
    <w:rsid w:val="003C6576"/>
    <w:rsid w:val="003C6E39"/>
    <w:rsid w:val="003D392F"/>
    <w:rsid w:val="003D5DDF"/>
    <w:rsid w:val="003D6FFF"/>
    <w:rsid w:val="003F14CF"/>
    <w:rsid w:val="00410113"/>
    <w:rsid w:val="004109D6"/>
    <w:rsid w:val="00415DB3"/>
    <w:rsid w:val="0042416C"/>
    <w:rsid w:val="004244C3"/>
    <w:rsid w:val="004271B5"/>
    <w:rsid w:val="00427E0B"/>
    <w:rsid w:val="004314A7"/>
    <w:rsid w:val="00431999"/>
    <w:rsid w:val="00437936"/>
    <w:rsid w:val="00443E2D"/>
    <w:rsid w:val="004465CD"/>
    <w:rsid w:val="00447AA8"/>
    <w:rsid w:val="004521F9"/>
    <w:rsid w:val="00453BF3"/>
    <w:rsid w:val="00455C5D"/>
    <w:rsid w:val="00473FF2"/>
    <w:rsid w:val="00474C82"/>
    <w:rsid w:val="00484419"/>
    <w:rsid w:val="00490915"/>
    <w:rsid w:val="004B047D"/>
    <w:rsid w:val="004B7D83"/>
    <w:rsid w:val="004C12C6"/>
    <w:rsid w:val="004C5003"/>
    <w:rsid w:val="004C65E7"/>
    <w:rsid w:val="004D26B1"/>
    <w:rsid w:val="004D38EF"/>
    <w:rsid w:val="004D3E32"/>
    <w:rsid w:val="004D6664"/>
    <w:rsid w:val="004E0D7B"/>
    <w:rsid w:val="004E25E9"/>
    <w:rsid w:val="004F2B00"/>
    <w:rsid w:val="004F7C59"/>
    <w:rsid w:val="00515D3D"/>
    <w:rsid w:val="00522F4E"/>
    <w:rsid w:val="00522FA7"/>
    <w:rsid w:val="0052530A"/>
    <w:rsid w:val="005264D6"/>
    <w:rsid w:val="00541B30"/>
    <w:rsid w:val="00557247"/>
    <w:rsid w:val="00570D67"/>
    <w:rsid w:val="00572086"/>
    <w:rsid w:val="00576E3B"/>
    <w:rsid w:val="005823C1"/>
    <w:rsid w:val="00585A59"/>
    <w:rsid w:val="0059041D"/>
    <w:rsid w:val="0059397D"/>
    <w:rsid w:val="00594FF7"/>
    <w:rsid w:val="00597871"/>
    <w:rsid w:val="005A681C"/>
    <w:rsid w:val="005C1DC0"/>
    <w:rsid w:val="005C4159"/>
    <w:rsid w:val="005C52D3"/>
    <w:rsid w:val="005C6847"/>
    <w:rsid w:val="005C6AD4"/>
    <w:rsid w:val="005D4278"/>
    <w:rsid w:val="005D47DE"/>
    <w:rsid w:val="005D4DA0"/>
    <w:rsid w:val="005E2B75"/>
    <w:rsid w:val="005F31EF"/>
    <w:rsid w:val="005F364E"/>
    <w:rsid w:val="005F5ECA"/>
    <w:rsid w:val="00607ABC"/>
    <w:rsid w:val="0061152A"/>
    <w:rsid w:val="00617AFE"/>
    <w:rsid w:val="0062123A"/>
    <w:rsid w:val="0062136E"/>
    <w:rsid w:val="00635EF0"/>
    <w:rsid w:val="00640845"/>
    <w:rsid w:val="0064645E"/>
    <w:rsid w:val="00646E75"/>
    <w:rsid w:val="00663587"/>
    <w:rsid w:val="0066792F"/>
    <w:rsid w:val="006700AB"/>
    <w:rsid w:val="00677617"/>
    <w:rsid w:val="00687515"/>
    <w:rsid w:val="0069309E"/>
    <w:rsid w:val="00695323"/>
    <w:rsid w:val="006B13B4"/>
    <w:rsid w:val="006B373C"/>
    <w:rsid w:val="006B3AB1"/>
    <w:rsid w:val="006B43B2"/>
    <w:rsid w:val="006B4828"/>
    <w:rsid w:val="006B74D2"/>
    <w:rsid w:val="006C4037"/>
    <w:rsid w:val="006C75FB"/>
    <w:rsid w:val="006D409C"/>
    <w:rsid w:val="006D61B3"/>
    <w:rsid w:val="006E2379"/>
    <w:rsid w:val="006E59BF"/>
    <w:rsid w:val="006F2EFF"/>
    <w:rsid w:val="006F3543"/>
    <w:rsid w:val="007034F8"/>
    <w:rsid w:val="00703E7E"/>
    <w:rsid w:val="00706873"/>
    <w:rsid w:val="00707FA4"/>
    <w:rsid w:val="007150B4"/>
    <w:rsid w:val="00722050"/>
    <w:rsid w:val="0072417C"/>
    <w:rsid w:val="00724A26"/>
    <w:rsid w:val="007260FE"/>
    <w:rsid w:val="00731DDE"/>
    <w:rsid w:val="007327CC"/>
    <w:rsid w:val="00746499"/>
    <w:rsid w:val="00776643"/>
    <w:rsid w:val="00776C96"/>
    <w:rsid w:val="00794AA4"/>
    <w:rsid w:val="00795816"/>
    <w:rsid w:val="00797579"/>
    <w:rsid w:val="007B48AA"/>
    <w:rsid w:val="007C08B0"/>
    <w:rsid w:val="007C6171"/>
    <w:rsid w:val="007D0F5B"/>
    <w:rsid w:val="007D7A27"/>
    <w:rsid w:val="007E7B89"/>
    <w:rsid w:val="00813A67"/>
    <w:rsid w:val="00822895"/>
    <w:rsid w:val="00826484"/>
    <w:rsid w:val="0082681E"/>
    <w:rsid w:val="008356B3"/>
    <w:rsid w:val="00836A10"/>
    <w:rsid w:val="00837D91"/>
    <w:rsid w:val="008403E9"/>
    <w:rsid w:val="00845B7A"/>
    <w:rsid w:val="00854794"/>
    <w:rsid w:val="008562B8"/>
    <w:rsid w:val="00857CEB"/>
    <w:rsid w:val="00860083"/>
    <w:rsid w:val="00874EE6"/>
    <w:rsid w:val="00875097"/>
    <w:rsid w:val="00882E29"/>
    <w:rsid w:val="00892897"/>
    <w:rsid w:val="00897C1B"/>
    <w:rsid w:val="008A308D"/>
    <w:rsid w:val="008B5965"/>
    <w:rsid w:val="008C182F"/>
    <w:rsid w:val="008C5743"/>
    <w:rsid w:val="008C7518"/>
    <w:rsid w:val="008E715E"/>
    <w:rsid w:val="008F290E"/>
    <w:rsid w:val="008F5959"/>
    <w:rsid w:val="00900A50"/>
    <w:rsid w:val="00903471"/>
    <w:rsid w:val="00923C5D"/>
    <w:rsid w:val="0092589C"/>
    <w:rsid w:val="00925D20"/>
    <w:rsid w:val="0093572A"/>
    <w:rsid w:val="00942045"/>
    <w:rsid w:val="009429E3"/>
    <w:rsid w:val="00945060"/>
    <w:rsid w:val="00945894"/>
    <w:rsid w:val="00951C27"/>
    <w:rsid w:val="00954AAF"/>
    <w:rsid w:val="00954DE7"/>
    <w:rsid w:val="009646A1"/>
    <w:rsid w:val="00964B9F"/>
    <w:rsid w:val="0097149D"/>
    <w:rsid w:val="00972E86"/>
    <w:rsid w:val="00974FCB"/>
    <w:rsid w:val="00975A73"/>
    <w:rsid w:val="009821EF"/>
    <w:rsid w:val="00985E65"/>
    <w:rsid w:val="00993B89"/>
    <w:rsid w:val="009B1F29"/>
    <w:rsid w:val="009B56DC"/>
    <w:rsid w:val="009D06BD"/>
    <w:rsid w:val="009D34AD"/>
    <w:rsid w:val="009E5CF7"/>
    <w:rsid w:val="009F215D"/>
    <w:rsid w:val="00A004E5"/>
    <w:rsid w:val="00A20352"/>
    <w:rsid w:val="00A217F4"/>
    <w:rsid w:val="00A24291"/>
    <w:rsid w:val="00A3011E"/>
    <w:rsid w:val="00A3218C"/>
    <w:rsid w:val="00A36DEC"/>
    <w:rsid w:val="00A42A23"/>
    <w:rsid w:val="00A47F23"/>
    <w:rsid w:val="00A556BB"/>
    <w:rsid w:val="00A5582A"/>
    <w:rsid w:val="00A644EF"/>
    <w:rsid w:val="00A73BCA"/>
    <w:rsid w:val="00A75FCE"/>
    <w:rsid w:val="00A8605B"/>
    <w:rsid w:val="00A86D31"/>
    <w:rsid w:val="00A870C0"/>
    <w:rsid w:val="00A92CE0"/>
    <w:rsid w:val="00A92D49"/>
    <w:rsid w:val="00A94007"/>
    <w:rsid w:val="00A96346"/>
    <w:rsid w:val="00AA1D3E"/>
    <w:rsid w:val="00AA7DFF"/>
    <w:rsid w:val="00AB635A"/>
    <w:rsid w:val="00AC189C"/>
    <w:rsid w:val="00AC2BA3"/>
    <w:rsid w:val="00AC44AA"/>
    <w:rsid w:val="00AC5509"/>
    <w:rsid w:val="00AC7086"/>
    <w:rsid w:val="00AD10CB"/>
    <w:rsid w:val="00AE1AD3"/>
    <w:rsid w:val="00AE71DA"/>
    <w:rsid w:val="00AF32C8"/>
    <w:rsid w:val="00AF4EA4"/>
    <w:rsid w:val="00AF7011"/>
    <w:rsid w:val="00B02FD1"/>
    <w:rsid w:val="00B037F3"/>
    <w:rsid w:val="00B0669D"/>
    <w:rsid w:val="00B13FF6"/>
    <w:rsid w:val="00B160C3"/>
    <w:rsid w:val="00B23F64"/>
    <w:rsid w:val="00B32558"/>
    <w:rsid w:val="00B50F76"/>
    <w:rsid w:val="00B530B2"/>
    <w:rsid w:val="00B66153"/>
    <w:rsid w:val="00B74D8A"/>
    <w:rsid w:val="00B858FA"/>
    <w:rsid w:val="00B90CEF"/>
    <w:rsid w:val="00B957B8"/>
    <w:rsid w:val="00B95D4D"/>
    <w:rsid w:val="00BB1258"/>
    <w:rsid w:val="00BB44C2"/>
    <w:rsid w:val="00BD04F1"/>
    <w:rsid w:val="00BD2227"/>
    <w:rsid w:val="00BD2886"/>
    <w:rsid w:val="00BD69A4"/>
    <w:rsid w:val="00BD6EDD"/>
    <w:rsid w:val="00BE2FF6"/>
    <w:rsid w:val="00C00785"/>
    <w:rsid w:val="00C1428B"/>
    <w:rsid w:val="00C16CB0"/>
    <w:rsid w:val="00C24AEC"/>
    <w:rsid w:val="00C2595A"/>
    <w:rsid w:val="00C51CF5"/>
    <w:rsid w:val="00C55A51"/>
    <w:rsid w:val="00C607F8"/>
    <w:rsid w:val="00C67936"/>
    <w:rsid w:val="00C72A62"/>
    <w:rsid w:val="00C72E7A"/>
    <w:rsid w:val="00C748BD"/>
    <w:rsid w:val="00C84A4D"/>
    <w:rsid w:val="00C853E5"/>
    <w:rsid w:val="00C854F2"/>
    <w:rsid w:val="00C9029E"/>
    <w:rsid w:val="00C93D20"/>
    <w:rsid w:val="00C94D56"/>
    <w:rsid w:val="00C9629B"/>
    <w:rsid w:val="00CA0854"/>
    <w:rsid w:val="00CA407F"/>
    <w:rsid w:val="00CA4128"/>
    <w:rsid w:val="00CB0D6C"/>
    <w:rsid w:val="00CB1966"/>
    <w:rsid w:val="00CB2F80"/>
    <w:rsid w:val="00CB47FB"/>
    <w:rsid w:val="00CB4F6D"/>
    <w:rsid w:val="00CC0B22"/>
    <w:rsid w:val="00CC20D1"/>
    <w:rsid w:val="00CC3CC7"/>
    <w:rsid w:val="00CE344C"/>
    <w:rsid w:val="00CF3B9B"/>
    <w:rsid w:val="00CF6949"/>
    <w:rsid w:val="00D0091A"/>
    <w:rsid w:val="00D00A30"/>
    <w:rsid w:val="00D00CB6"/>
    <w:rsid w:val="00D024A9"/>
    <w:rsid w:val="00D05C8F"/>
    <w:rsid w:val="00D222EB"/>
    <w:rsid w:val="00D23F07"/>
    <w:rsid w:val="00D27BD0"/>
    <w:rsid w:val="00D27DC3"/>
    <w:rsid w:val="00D449B9"/>
    <w:rsid w:val="00D47607"/>
    <w:rsid w:val="00D50054"/>
    <w:rsid w:val="00D5081D"/>
    <w:rsid w:val="00D51F3C"/>
    <w:rsid w:val="00D606EF"/>
    <w:rsid w:val="00D625D4"/>
    <w:rsid w:val="00D62CC0"/>
    <w:rsid w:val="00D65BDC"/>
    <w:rsid w:val="00D80533"/>
    <w:rsid w:val="00D8438A"/>
    <w:rsid w:val="00D84489"/>
    <w:rsid w:val="00D902C6"/>
    <w:rsid w:val="00DA05E6"/>
    <w:rsid w:val="00DA3415"/>
    <w:rsid w:val="00DC4994"/>
    <w:rsid w:val="00DC71AE"/>
    <w:rsid w:val="00DD06C3"/>
    <w:rsid w:val="00DD233F"/>
    <w:rsid w:val="00DE3509"/>
    <w:rsid w:val="00E109C3"/>
    <w:rsid w:val="00E1302C"/>
    <w:rsid w:val="00E13453"/>
    <w:rsid w:val="00E141E1"/>
    <w:rsid w:val="00E24EF3"/>
    <w:rsid w:val="00E410F8"/>
    <w:rsid w:val="00E51F1D"/>
    <w:rsid w:val="00E52DE9"/>
    <w:rsid w:val="00E5478B"/>
    <w:rsid w:val="00E55D74"/>
    <w:rsid w:val="00E63E7E"/>
    <w:rsid w:val="00E702CC"/>
    <w:rsid w:val="00E70584"/>
    <w:rsid w:val="00E7099B"/>
    <w:rsid w:val="00E70BA7"/>
    <w:rsid w:val="00E748F2"/>
    <w:rsid w:val="00E774C3"/>
    <w:rsid w:val="00E8541C"/>
    <w:rsid w:val="00E931B6"/>
    <w:rsid w:val="00EA0074"/>
    <w:rsid w:val="00EA33B1"/>
    <w:rsid w:val="00EA58E7"/>
    <w:rsid w:val="00EB1B10"/>
    <w:rsid w:val="00EB31CC"/>
    <w:rsid w:val="00ED4E1E"/>
    <w:rsid w:val="00EE47EF"/>
    <w:rsid w:val="00EF0699"/>
    <w:rsid w:val="00EF26D9"/>
    <w:rsid w:val="00F127DD"/>
    <w:rsid w:val="00F33AE8"/>
    <w:rsid w:val="00F34ACA"/>
    <w:rsid w:val="00F34EAE"/>
    <w:rsid w:val="00F37474"/>
    <w:rsid w:val="00F408B7"/>
    <w:rsid w:val="00F41F21"/>
    <w:rsid w:val="00F42807"/>
    <w:rsid w:val="00F457C9"/>
    <w:rsid w:val="00F45F97"/>
    <w:rsid w:val="00F47D56"/>
    <w:rsid w:val="00F51D16"/>
    <w:rsid w:val="00F529F6"/>
    <w:rsid w:val="00F56513"/>
    <w:rsid w:val="00F621C2"/>
    <w:rsid w:val="00F705C8"/>
    <w:rsid w:val="00F733B8"/>
    <w:rsid w:val="00F75895"/>
    <w:rsid w:val="00F81101"/>
    <w:rsid w:val="00F82CA0"/>
    <w:rsid w:val="00F86D22"/>
    <w:rsid w:val="00F87C57"/>
    <w:rsid w:val="00F87DDE"/>
    <w:rsid w:val="00F910B8"/>
    <w:rsid w:val="00F9140B"/>
    <w:rsid w:val="00FA3EF6"/>
    <w:rsid w:val="00FB1969"/>
    <w:rsid w:val="00FB21F8"/>
    <w:rsid w:val="00FB7950"/>
    <w:rsid w:val="00FC591D"/>
    <w:rsid w:val="00FC5CD1"/>
    <w:rsid w:val="00FC70EC"/>
    <w:rsid w:val="00FC7274"/>
    <w:rsid w:val="00FD27BC"/>
    <w:rsid w:val="00FD2B44"/>
    <w:rsid w:val="00FD4F49"/>
    <w:rsid w:val="00FD6D4A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A5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1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Spacing">
    <w:name w:val="No Spacing"/>
    <w:link w:val="NoSpacingChar"/>
    <w:uiPriority w:val="1"/>
    <w:qFormat/>
    <w:rsid w:val="00266430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6430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097"/>
    <w:pPr>
      <w:spacing w:before="240" w:line="259" w:lineRule="auto"/>
      <w:ind w:right="0"/>
      <w:outlineLvl w:val="9"/>
    </w:pPr>
    <w:rPr>
      <w:caps w:val="0"/>
      <w:color w:val="729928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50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09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C70EC"/>
    <w:rPr>
      <w:color w:val="977B2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C70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344C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7936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val="en-PH" w:eastAsia="en-PH"/>
    </w:rPr>
  </w:style>
  <w:style w:type="character" w:customStyle="1" w:styleId="apple-tab-span">
    <w:name w:val="apple-tab-span"/>
    <w:basedOn w:val="DefaultParagraphFont"/>
    <w:rsid w:val="00A556BB"/>
  </w:style>
  <w:style w:type="table" w:customStyle="1" w:styleId="TableGrid1">
    <w:name w:val="Table Grid1"/>
    <w:basedOn w:val="TableNormal"/>
    <w:next w:val="TableGrid"/>
    <w:uiPriority w:val="39"/>
    <w:rsid w:val="00A36DEC"/>
    <w:rPr>
      <w:rFonts w:eastAsia="Calibri"/>
      <w:sz w:val="22"/>
      <w:szCs w:val="22"/>
      <w:lang w:val="en-P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51699"/>
    <w:pPr>
      <w:widowControl w:val="0"/>
      <w:autoSpaceDE w:val="0"/>
      <w:autoSpaceDN w:val="0"/>
      <w:ind w:right="0"/>
    </w:pPr>
    <w:rPr>
      <w:rFonts w:ascii="Arial" w:eastAsia="Arial" w:hAnsi="Arial" w:cs="Arial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51699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6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ecor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954FB-9FE5-4A74-AB8D-B88A724C33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INTRODUCTION TO INFORMATION SYSTEMS</vt:lpstr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INTRODUCTION TO INFORMATION SYSTEMS</dc:title>
  <dc:subject/>
  <dc:creator/>
  <cp:keywords/>
  <dc:description/>
  <cp:lastModifiedBy/>
  <cp:revision>1</cp:revision>
  <dcterms:created xsi:type="dcterms:W3CDTF">2021-12-15T09:56:00Z</dcterms:created>
  <dcterms:modified xsi:type="dcterms:W3CDTF">2022-04-28T08:47:00Z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